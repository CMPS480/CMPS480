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479E" w:rsidRDefault="00AD479E">
      <w:pPr>
        <w:pStyle w:val="Date"/>
      </w:pPr>
      <w:bookmarkStart w:id="0" w:name="_GoBack"/>
      <w:bookmarkEnd w:id="0"/>
    </w:p>
    <w:p w:rsidR="00AD479E" w:rsidRDefault="0095071F">
      <w:pPr>
        <w:pStyle w:val="Title"/>
      </w:pPr>
      <w:r>
        <w:t>SECURITY DOCUMENT</w:t>
      </w:r>
    </w:p>
    <w:p w:rsidR="0095071F" w:rsidRDefault="0095071F">
      <w:pPr>
        <w:pStyle w:val="Heading1"/>
      </w:pPr>
      <w:r>
        <w:t>API Security</w:t>
      </w:r>
    </w:p>
    <w:p w:rsidR="0095071F" w:rsidRDefault="0095071F" w:rsidP="0095071F">
      <w:pPr>
        <w:pStyle w:val="Heading2"/>
      </w:pPr>
      <w:r>
        <w:t>Standard authentication</w:t>
      </w:r>
    </w:p>
    <w:p w:rsidR="0095071F" w:rsidRDefault="0095071F" w:rsidP="0095071F">
      <w:pPr>
        <w:pStyle w:val="Heading2"/>
      </w:pPr>
      <w:r>
        <w:t>Max retry and jail features in login</w:t>
      </w:r>
    </w:p>
    <w:p w:rsidR="0095071F" w:rsidRDefault="0095071F" w:rsidP="0095071F">
      <w:pPr>
        <w:pStyle w:val="Heading2"/>
      </w:pPr>
      <w:r>
        <w:t>Encryption on sensitive data</w:t>
      </w:r>
    </w:p>
    <w:p w:rsidR="0095071F" w:rsidRDefault="0095071F" w:rsidP="0095071F">
      <w:pPr>
        <w:pStyle w:val="Heading2"/>
      </w:pPr>
      <w:r>
        <w:t>JWT (JSON Web Token)</w:t>
      </w:r>
    </w:p>
    <w:p w:rsidR="0095071F" w:rsidRDefault="0095071F" w:rsidP="0095071F">
      <w:pPr>
        <w:pStyle w:val="Heading2"/>
      </w:pPr>
      <w:r>
        <w:t>Use HTTPS on server side (avoid Man in the Middle attacks)</w:t>
      </w:r>
    </w:p>
    <w:p w:rsidR="00AD479E" w:rsidRDefault="0095071F">
      <w:pPr>
        <w:pStyle w:val="Heading1"/>
      </w:pPr>
      <w:r>
        <w:t>SeCURED GITHUB PAGE</w:t>
      </w:r>
    </w:p>
    <w:p w:rsidR="00AD479E" w:rsidRDefault="0095071F" w:rsidP="0095071F">
      <w:pPr>
        <w:pStyle w:val="ListParagraph"/>
        <w:numPr>
          <w:ilvl w:val="0"/>
          <w:numId w:val="2"/>
        </w:numPr>
      </w:pPr>
      <w:r>
        <w:t xml:space="preserve">Using HTTPS will add a layer of encryption that will help prevent from snooping or tampering with traffic on the site. </w:t>
      </w:r>
    </w:p>
    <w:p w:rsidR="0095071F" w:rsidRDefault="0095071F" w:rsidP="0095071F">
      <w:pPr>
        <w:pStyle w:val="ListParagraph"/>
        <w:numPr>
          <w:ilvl w:val="0"/>
          <w:numId w:val="2"/>
        </w:numPr>
      </w:pPr>
      <w:r>
        <w:t>Web firewall</w:t>
      </w:r>
    </w:p>
    <w:p w:rsidR="0095071F" w:rsidRDefault="0095071F" w:rsidP="0095071F">
      <w:pPr>
        <w:pStyle w:val="Heading1"/>
      </w:pPr>
      <w:r>
        <w:t xml:space="preserve">ADDED SECURITY </w:t>
      </w:r>
    </w:p>
    <w:p w:rsidR="0095071F" w:rsidRDefault="0095071F" w:rsidP="0095071F">
      <w:pPr>
        <w:pStyle w:val="Heading2"/>
      </w:pPr>
      <w:r>
        <w:t xml:space="preserve">Security policy on </w:t>
      </w:r>
      <w:proofErr w:type="spellStart"/>
      <w:r>
        <w:t>github</w:t>
      </w:r>
      <w:proofErr w:type="spellEnd"/>
      <w:r>
        <w:t xml:space="preserve"> repository</w:t>
      </w:r>
    </w:p>
    <w:p w:rsidR="0095071F" w:rsidRDefault="0095071F" w:rsidP="0095071F">
      <w:pPr>
        <w:pStyle w:val="Heading3"/>
      </w:pPr>
      <w:r>
        <w:t>Instructions for how to responsibly report security vulnerability in project with security policy</w:t>
      </w:r>
    </w:p>
    <w:p w:rsidR="0095071F" w:rsidRDefault="0095071F" w:rsidP="0095071F">
      <w:pPr>
        <w:pStyle w:val="Heading4"/>
      </w:pPr>
      <w:proofErr w:type="spellStart"/>
      <w:r>
        <w:t>Github</w:t>
      </w:r>
      <w:proofErr w:type="spellEnd"/>
      <w:r>
        <w:t xml:space="preserve"> security lab provides remediation for vulnerabilities </w:t>
      </w:r>
    </w:p>
    <w:p w:rsidR="00AD479E" w:rsidRDefault="00AD479E" w:rsidP="0095071F">
      <w:pPr>
        <w:pStyle w:val="Heading3"/>
        <w:numPr>
          <w:ilvl w:val="0"/>
          <w:numId w:val="0"/>
        </w:numPr>
      </w:pPr>
    </w:p>
    <w:p w:rsidR="00AD479E" w:rsidRDefault="0095071F">
      <w:pPr>
        <w:pStyle w:val="Heading1"/>
      </w:pPr>
      <w:r>
        <w:t>SENSITIVE DATA</w:t>
      </w:r>
    </w:p>
    <w:p w:rsidR="00AD479E" w:rsidRDefault="0095071F" w:rsidP="0095071F">
      <w:pPr>
        <w:pStyle w:val="ListParagraph"/>
        <w:numPr>
          <w:ilvl w:val="0"/>
          <w:numId w:val="3"/>
        </w:numPr>
      </w:pPr>
      <w:r>
        <w:t>User emails</w:t>
      </w:r>
    </w:p>
    <w:p w:rsidR="0095071F" w:rsidRDefault="0095071F" w:rsidP="0095071F">
      <w:pPr>
        <w:pStyle w:val="ListParagraph"/>
        <w:numPr>
          <w:ilvl w:val="0"/>
          <w:numId w:val="3"/>
        </w:numPr>
      </w:pPr>
      <w:r>
        <w:t>User passwords</w:t>
      </w:r>
    </w:p>
    <w:sectPr w:rsidR="0095071F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687F" w:rsidRDefault="0086687F">
      <w:pPr>
        <w:spacing w:after="0" w:line="240" w:lineRule="auto"/>
      </w:pPr>
      <w:r>
        <w:separator/>
      </w:r>
    </w:p>
    <w:p w:rsidR="0086687F" w:rsidRDefault="0086687F"/>
  </w:endnote>
  <w:endnote w:type="continuationSeparator" w:id="0">
    <w:p w:rsidR="0086687F" w:rsidRDefault="0086687F">
      <w:pPr>
        <w:spacing w:after="0" w:line="240" w:lineRule="auto"/>
      </w:pPr>
      <w:r>
        <w:continuationSeparator/>
      </w:r>
    </w:p>
    <w:p w:rsidR="0086687F" w:rsidRDefault="008668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D479E" w:rsidRDefault="0086687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687F" w:rsidRDefault="0086687F">
      <w:pPr>
        <w:spacing w:after="0" w:line="240" w:lineRule="auto"/>
      </w:pPr>
      <w:r>
        <w:separator/>
      </w:r>
    </w:p>
    <w:p w:rsidR="0086687F" w:rsidRDefault="0086687F"/>
  </w:footnote>
  <w:footnote w:type="continuationSeparator" w:id="0">
    <w:p w:rsidR="0086687F" w:rsidRDefault="0086687F">
      <w:pPr>
        <w:spacing w:after="0" w:line="240" w:lineRule="auto"/>
      </w:pPr>
      <w:r>
        <w:continuationSeparator/>
      </w:r>
    </w:p>
    <w:p w:rsidR="0086687F" w:rsidRDefault="008668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F7BD9"/>
    <w:multiLevelType w:val="hybridMultilevel"/>
    <w:tmpl w:val="F432BA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C404B8"/>
    <w:multiLevelType w:val="hybridMultilevel"/>
    <w:tmpl w:val="6A523B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1F"/>
    <w:rsid w:val="0086687F"/>
    <w:rsid w:val="0095071F"/>
    <w:rsid w:val="00AD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54ED"/>
  <w15:chartTrackingRefBased/>
  <w15:docId w15:val="{561C51C2-5F44-7E49-8F6F-D3CFF689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950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igedeiner/Library/Containers/com.microsoft.Word/Data/Library/Application%20Support/Microsoft/Office/16.0/DTS/en-US%7bD5B94757-B106-6846-A7E6-AE3EA2AD3A43%7d/%7b05C2770B-B79B-1242-9434-5850C276F01D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Dixon, Brannon T</cp:lastModifiedBy>
  <cp:revision>1</cp:revision>
  <dcterms:created xsi:type="dcterms:W3CDTF">2020-07-07T15:15:00Z</dcterms:created>
  <dcterms:modified xsi:type="dcterms:W3CDTF">2020-07-07T16:18:00Z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